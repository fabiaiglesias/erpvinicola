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7C6A" w14:textId="77777777" w:rsidR="00F11D59" w:rsidRDefault="007C3D87">
      <w:pPr>
        <w:pStyle w:val="Nome"/>
      </w:pPr>
      <w:r>
        <w:t>erp vinicolas - documentação</w:t>
      </w:r>
    </w:p>
    <w:p w14:paraId="0D4BD4F0" w14:textId="77777777" w:rsidR="00F11D59" w:rsidRDefault="007C3D87">
      <w:pPr>
        <w:pStyle w:val="InformaesdeContato"/>
      </w:pPr>
      <w:r>
        <w:t xml:space="preserve">Produzido/desenvolvido por Pamela Iglesias (Iglesias Tecnologia) e </w:t>
      </w:r>
      <w:proofErr w:type="spellStart"/>
      <w:r>
        <w:t>Philipe</w:t>
      </w:r>
      <w:proofErr w:type="spellEnd"/>
      <w:r>
        <w:t xml:space="preserve"> Cunha </w:t>
      </w:r>
    </w:p>
    <w:p w14:paraId="3134BA5A" w14:textId="77777777" w:rsidR="00F11D59" w:rsidRDefault="007C3D87">
      <w:pPr>
        <w:pStyle w:val="Ttulo1"/>
      </w:pPr>
      <w:r>
        <w:t xml:space="preserve">Paleta de cores (Web, </w:t>
      </w:r>
      <w:proofErr w:type="spellStart"/>
      <w:r>
        <w:t>App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e iOS))</w:t>
      </w:r>
    </w:p>
    <w:p w14:paraId="4EDDED41" w14:textId="77777777" w:rsidR="007C3D87" w:rsidRDefault="007C3D87">
      <w:pPr>
        <w:pStyle w:val="Ttulo1"/>
      </w:pPr>
    </w:p>
    <w:p w14:paraId="32E3B94C" w14:textId="77777777" w:rsidR="007C3D87" w:rsidRPr="007C3D87" w:rsidRDefault="007C3D87" w:rsidP="007C3D87">
      <w:r>
        <w:t xml:space="preserve">Bordô, </w:t>
      </w:r>
      <w:proofErr w:type="spellStart"/>
      <w:r>
        <w:t>Burgundy</w:t>
      </w:r>
      <w:proofErr w:type="spellEnd"/>
      <w:r>
        <w:t xml:space="preserve"> (Borgonha), </w:t>
      </w:r>
      <w:proofErr w:type="spellStart"/>
      <w:r>
        <w:t>Marsala</w:t>
      </w:r>
      <w:proofErr w:type="spellEnd"/>
    </w:p>
    <w:p w14:paraId="6548548D" w14:textId="77777777" w:rsidR="007C3D87" w:rsidRDefault="007C3D87" w:rsidP="007C3D87">
      <w:r>
        <w:t>Cores em HTML:</w:t>
      </w:r>
    </w:p>
    <w:p w14:paraId="22E08B0D" w14:textId="77777777" w:rsidR="007C3D87" w:rsidRDefault="007C3D87" w:rsidP="007C3D87">
      <w:r>
        <w:t>Bordô: #</w:t>
      </w:r>
      <w:r w:rsidRPr="007C3D87">
        <w:t>5c0527</w:t>
      </w:r>
      <w:r>
        <w:t>;</w:t>
      </w:r>
    </w:p>
    <w:p w14:paraId="1B4345CB" w14:textId="77777777" w:rsidR="007C3D87" w:rsidRDefault="007C3D87" w:rsidP="007C3D87">
      <w:proofErr w:type="spellStart"/>
      <w:r>
        <w:t>Burgundy</w:t>
      </w:r>
      <w:proofErr w:type="spellEnd"/>
      <w:r>
        <w:t>: #</w:t>
      </w:r>
      <w:r w:rsidRPr="007C3D87">
        <w:t>760113</w:t>
      </w:r>
      <w:r>
        <w:t>;</w:t>
      </w:r>
    </w:p>
    <w:p w14:paraId="7ED94EF0" w14:textId="77777777" w:rsidR="007C3D87" w:rsidRPr="007C3D87" w:rsidRDefault="007C3D87" w:rsidP="007C3D87">
      <w:proofErr w:type="spellStart"/>
      <w:r>
        <w:t>Marsala</w:t>
      </w:r>
      <w:proofErr w:type="spellEnd"/>
      <w:r>
        <w:t>: #</w:t>
      </w:r>
      <w:r w:rsidRPr="007C3D87">
        <w:t>9a585c</w:t>
      </w:r>
      <w:r>
        <w:t>;</w:t>
      </w:r>
    </w:p>
    <w:p w14:paraId="71B6575A" w14:textId="77777777" w:rsidR="007C3D87" w:rsidRDefault="007C3D87">
      <w:pPr>
        <w:pStyle w:val="Ttulo1"/>
      </w:pPr>
    </w:p>
    <w:p w14:paraId="7B4215CC" w14:textId="77777777" w:rsidR="00F11D59" w:rsidRDefault="007C3D87">
      <w:pPr>
        <w:pStyle w:val="Ttulo1"/>
      </w:pPr>
      <w:r>
        <w:t>Estrutura geral do Projeto</w:t>
      </w:r>
    </w:p>
    <w:p w14:paraId="314B27EC" w14:textId="77777777" w:rsidR="007C3D87" w:rsidRPr="007C3D87" w:rsidRDefault="007C3D87" w:rsidP="007C3D87"/>
    <w:p w14:paraId="2B476978" w14:textId="77777777" w:rsidR="007C3D87" w:rsidRPr="007C3D87" w:rsidRDefault="007C3D87" w:rsidP="007C3D87">
      <w:pPr>
        <w:pStyle w:val="Ttulo1"/>
      </w:pPr>
      <w:r>
        <w:t>Visão geral:</w:t>
      </w:r>
    </w:p>
    <w:p w14:paraId="6DA5E72C" w14:textId="77777777" w:rsidR="007C3D87" w:rsidRPr="007C3D87" w:rsidRDefault="007C3D87" w:rsidP="007C3D87">
      <w:pPr>
        <w:pStyle w:val="Ttulo2"/>
      </w:pPr>
      <w:r>
        <w:t>Web (ERP)</w:t>
      </w:r>
    </w:p>
    <w:p w14:paraId="10A2873C" w14:textId="77777777" w:rsidR="00F11D59" w:rsidRDefault="007C3D87">
      <w:r>
        <w:t>Node.js</w:t>
      </w:r>
    </w:p>
    <w:p w14:paraId="462AD333" w14:textId="77777777" w:rsidR="007C3D87" w:rsidRDefault="007C3D87">
      <w:r>
        <w:t>Express.js</w:t>
      </w:r>
    </w:p>
    <w:p w14:paraId="73F53386" w14:textId="77777777" w:rsidR="007C3D87" w:rsidRDefault="007C3D87">
      <w:bookmarkStart w:id="0" w:name="_GoBack"/>
      <w:bookmarkEnd w:id="0"/>
    </w:p>
    <w:p w14:paraId="20C6A061" w14:textId="77777777" w:rsidR="00F11D59" w:rsidRDefault="00F11D59">
      <w:pPr>
        <w:pStyle w:val="Ttulo2"/>
        <w:rPr>
          <w:rFonts w:eastAsiaTheme="minorHAnsi" w:cstheme="minorBidi"/>
          <w:i w:val="0"/>
          <w:szCs w:val="22"/>
        </w:rPr>
      </w:pPr>
    </w:p>
    <w:p w14:paraId="7F037716" w14:textId="77777777" w:rsidR="007C3D87" w:rsidRPr="007C3D87" w:rsidRDefault="007C3D87" w:rsidP="007C3D87">
      <w:pPr>
        <w:pStyle w:val="Ttulo2"/>
      </w:pPr>
      <w:proofErr w:type="spellStart"/>
      <w:r>
        <w:t>App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>)</w:t>
      </w:r>
    </w:p>
    <w:p w14:paraId="42FC7CA1" w14:textId="77777777" w:rsidR="00F11D59" w:rsidRDefault="007C3D87">
      <w:pPr>
        <w:pStyle w:val="Ttulo3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</w:p>
    <w:p w14:paraId="6B460D38" w14:textId="77777777" w:rsidR="007C3D87" w:rsidRDefault="007C3D87"/>
    <w:p w14:paraId="79760A49" w14:textId="77777777" w:rsidR="007C3D87" w:rsidRDefault="007C3D87" w:rsidP="007C3D87">
      <w:pPr>
        <w:pStyle w:val="Ttulo2"/>
      </w:pPr>
      <w:proofErr w:type="spellStart"/>
      <w:r>
        <w:t>App</w:t>
      </w:r>
      <w:proofErr w:type="spellEnd"/>
      <w:r>
        <w:t xml:space="preserve"> (iOS)</w:t>
      </w:r>
    </w:p>
    <w:p w14:paraId="407596EB" w14:textId="77777777" w:rsidR="007C3D87" w:rsidRDefault="007C3D87" w:rsidP="007C3D87"/>
    <w:p w14:paraId="7A2B8DB5" w14:textId="77777777" w:rsidR="007C3D87" w:rsidRDefault="007C3D87" w:rsidP="007C3D87">
      <w:pPr>
        <w:pStyle w:val="Ttulo3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lorem</w:t>
      </w:r>
      <w:proofErr w:type="spellEnd"/>
    </w:p>
    <w:p w14:paraId="73E85EDF" w14:textId="77777777" w:rsidR="00F11D59" w:rsidRDefault="00F11D59"/>
    <w:sectPr w:rsidR="00F11D5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9F03" w14:textId="77777777" w:rsidR="00851D38" w:rsidRDefault="00851D38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2BBDA064" w14:textId="77777777" w:rsidR="00851D38" w:rsidRDefault="00851D38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87427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991C4" w14:textId="77777777" w:rsidR="00851D38" w:rsidRDefault="00851D38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1EAF7BC9" w14:textId="77777777" w:rsidR="00851D38" w:rsidRDefault="00851D38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E21AA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1D3DC7" wp14:editId="12D7B2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B5C2CF5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28340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F985FE" wp14:editId="3A96606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A88A49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">
              <v:rect id="Retângulo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tângulo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2"/>
    <w:rsid w:val="00034C0D"/>
    <w:rsid w:val="004373C7"/>
    <w:rsid w:val="007C3D87"/>
    <w:rsid w:val="00851D38"/>
    <w:rsid w:val="00E40E39"/>
    <w:rsid w:val="00E66ED2"/>
    <w:rsid w:val="00EB7911"/>
    <w:rsid w:val="00F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D3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ia/Library/Containers/com.microsoft.Word/Data/Library/Caches/1046/TM10002079/Curri&#769;culo%20ba&#769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7A"/>
    <w:rsid w:val="00BE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05626CC9E3054BB2BC0629CAB2A97C">
    <w:name w:val="EF05626CC9E3054BB2BC0629CAB2A97C"/>
  </w:style>
  <w:style w:type="paragraph" w:customStyle="1" w:styleId="EC85D0EE8B3A1241B27C836FDDE5A382">
    <w:name w:val="EC85D0EE8B3A1241B27C836FDDE5A382"/>
  </w:style>
  <w:style w:type="paragraph" w:customStyle="1" w:styleId="753DC4023D2C0C49A5F8F0543516B703">
    <w:name w:val="753DC4023D2C0C49A5F8F0543516B703"/>
  </w:style>
  <w:style w:type="paragraph" w:customStyle="1" w:styleId="70A2049B864CEB44834D5F6B19F36240">
    <w:name w:val="70A2049B864CEB44834D5F6B19F36240"/>
  </w:style>
  <w:style w:type="paragraph" w:customStyle="1" w:styleId="2D5263F4F626F7459FCA95FD8ADA62FE">
    <w:name w:val="2D5263F4F626F7459FCA95FD8ADA62FE"/>
  </w:style>
  <w:style w:type="paragraph" w:customStyle="1" w:styleId="C98AA141F8051041A6E754223F481553">
    <w:name w:val="C98AA141F8051041A6E754223F481553"/>
  </w:style>
  <w:style w:type="paragraph" w:customStyle="1" w:styleId="D2C3EBD3DEF0C243BA06465B6669C60D">
    <w:name w:val="D2C3EBD3DEF0C243BA06465B6669C60D"/>
  </w:style>
  <w:style w:type="paragraph" w:customStyle="1" w:styleId="578D676627BC644C81FA076B92CE52BA">
    <w:name w:val="578D676627BC644C81FA076B92CE52BA"/>
  </w:style>
  <w:style w:type="paragraph" w:customStyle="1" w:styleId="E89990BA3301DC4B9EE1B2BCED3BBE7A">
    <w:name w:val="E89990BA3301DC4B9EE1B2BCED3BBE7A"/>
  </w:style>
  <w:style w:type="paragraph" w:customStyle="1" w:styleId="68C60F795941E8448F2FFE0DE9F98AD1">
    <w:name w:val="68C60F795941E8448F2FFE0DE9F98AD1"/>
  </w:style>
  <w:style w:type="paragraph" w:customStyle="1" w:styleId="B982368DBFFAE64EB422B732DBB92388">
    <w:name w:val="B982368DBFFAE64EB422B732DBB92388"/>
  </w:style>
  <w:style w:type="paragraph" w:customStyle="1" w:styleId="374ED9207077CF45822BB904AAEF24D5">
    <w:name w:val="374ED9207077CF45822BB904AAEF24D5"/>
  </w:style>
  <w:style w:type="paragraph" w:customStyle="1" w:styleId="11E6BB33A43B234B876C9C3E5ED4C0B3">
    <w:name w:val="11E6BB33A43B234B876C9C3E5ED4C0B3"/>
  </w:style>
  <w:style w:type="paragraph" w:customStyle="1" w:styleId="DBF3A7CE7A224C41A4CDA6662BE52A7C">
    <w:name w:val="DBF3A7CE7A224C41A4CDA6662BE52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Currículo básico.dotx</Template>
  <TotalTime>9</TotalTime>
  <Pages>1</Pages>
  <Words>61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FABIA IGLESIAS DE GODOY</dc:creator>
  <cp:keywords/>
  <dc:description/>
  <cp:lastModifiedBy>PAMELA FABIA IGLESIAS DE GODOY</cp:lastModifiedBy>
  <cp:revision>1</cp:revision>
  <dcterms:created xsi:type="dcterms:W3CDTF">2017-05-17T22:59:00Z</dcterms:created>
  <dcterms:modified xsi:type="dcterms:W3CDTF">2017-05-17T23:12:00Z</dcterms:modified>
</cp:coreProperties>
</file>